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0F42" w14:textId="77777777" w:rsidR="00C55D85" w:rsidRPr="00870DE8" w:rsidRDefault="00C55D85" w:rsidP="00DD5F82">
      <w:pPr>
        <w:pStyle w:val="GraphicAnchor"/>
        <w:rPr>
          <w:color w:val="auto"/>
        </w:rPr>
      </w:pPr>
    </w:p>
    <w:tbl>
      <w:tblPr>
        <w:tblStyle w:val="PlainTable5"/>
        <w:tblW w:w="5000" w:type="pct"/>
        <w:tblLook w:val="0600" w:firstRow="0" w:lastRow="0" w:firstColumn="0" w:lastColumn="0" w:noHBand="1" w:noVBand="1"/>
      </w:tblPr>
      <w:tblGrid>
        <w:gridCol w:w="901"/>
        <w:gridCol w:w="2704"/>
        <w:gridCol w:w="3599"/>
        <w:gridCol w:w="2696"/>
        <w:gridCol w:w="900"/>
      </w:tblGrid>
      <w:tr w:rsidR="00870DE8" w:rsidRPr="00870DE8" w14:paraId="08BDF9A9" w14:textId="77777777" w:rsidTr="0004610D">
        <w:trPr>
          <w:trHeight w:val="2043"/>
        </w:trPr>
        <w:tc>
          <w:tcPr>
            <w:tcW w:w="900" w:type="dxa"/>
          </w:tcPr>
          <w:p w14:paraId="6D5209B3" w14:textId="77777777" w:rsidR="00DD5F82" w:rsidRPr="00870DE8" w:rsidRDefault="00DD5F82" w:rsidP="00B20DFA">
            <w:pPr>
              <w:rPr>
                <w:color w:val="auto"/>
              </w:rPr>
            </w:pPr>
          </w:p>
        </w:tc>
        <w:tc>
          <w:tcPr>
            <w:tcW w:w="8991" w:type="dxa"/>
            <w:gridSpan w:val="3"/>
          </w:tcPr>
          <w:p w14:paraId="7F4B171A" w14:textId="4874106B" w:rsidR="00DD5F82" w:rsidRPr="00870DE8" w:rsidRDefault="00870DE8" w:rsidP="00B20DFA">
            <w:pPr>
              <w:pStyle w:val="Title"/>
              <w:rPr>
                <w:color w:val="auto"/>
              </w:rPr>
            </w:pPr>
            <w:r w:rsidRPr="00870DE8">
              <w:rPr>
                <w:color w:val="auto"/>
              </w:rPr>
              <w:t>Jon McCarrick</w:t>
            </w:r>
          </w:p>
          <w:p w14:paraId="7EC2430B" w14:textId="2B45E53D" w:rsidR="00DD5F82" w:rsidRPr="00870DE8" w:rsidRDefault="00870DE8" w:rsidP="00B20DFA">
            <w:pPr>
              <w:pStyle w:val="Subtitle"/>
              <w:rPr>
                <w:color w:val="auto"/>
              </w:rPr>
            </w:pPr>
            <w:r w:rsidRPr="00870DE8">
              <w:rPr>
                <w:color w:val="auto"/>
              </w:rPr>
              <w:t>Student</w:t>
            </w:r>
          </w:p>
        </w:tc>
        <w:tc>
          <w:tcPr>
            <w:tcW w:w="899" w:type="dxa"/>
          </w:tcPr>
          <w:p w14:paraId="7D92EDE9" w14:textId="77777777" w:rsidR="00DD5F82" w:rsidRPr="00870DE8" w:rsidRDefault="00DD5F82" w:rsidP="00B20DFA">
            <w:pPr>
              <w:rPr>
                <w:color w:val="auto"/>
              </w:rPr>
            </w:pPr>
          </w:p>
        </w:tc>
      </w:tr>
      <w:tr w:rsidR="00870DE8" w:rsidRPr="00870DE8" w14:paraId="7481679E" w14:textId="77777777" w:rsidTr="0004610D">
        <w:tc>
          <w:tcPr>
            <w:tcW w:w="3601" w:type="dxa"/>
            <w:gridSpan w:val="2"/>
            <w:tcBorders>
              <w:top w:val="single" w:sz="12" w:space="0" w:color="303848" w:themeColor="accent1"/>
              <w:right w:val="single" w:sz="12" w:space="0" w:color="303848" w:themeColor="accent1"/>
            </w:tcBorders>
          </w:tcPr>
          <w:p w14:paraId="7B1F7F2A" w14:textId="77777777" w:rsidR="00DD5F82" w:rsidRPr="00870DE8" w:rsidRDefault="00DD5F82" w:rsidP="00B20DFA">
            <w:pPr>
              <w:rPr>
                <w:color w:val="auto"/>
              </w:rPr>
            </w:pPr>
          </w:p>
        </w:tc>
        <w:tc>
          <w:tcPr>
            <w:tcW w:w="3596" w:type="dxa"/>
            <w:tcBorders>
              <w:top w:val="single" w:sz="12" w:space="0" w:color="303848" w:themeColor="accent1"/>
              <w:left w:val="single" w:sz="12" w:space="0" w:color="303848" w:themeColor="accent1"/>
            </w:tcBorders>
          </w:tcPr>
          <w:p w14:paraId="025E65FF" w14:textId="77777777" w:rsidR="00DD5F82" w:rsidRPr="00870DE8" w:rsidRDefault="00DD5F82" w:rsidP="00B20DFA">
            <w:pPr>
              <w:rPr>
                <w:color w:val="auto"/>
              </w:rPr>
            </w:pPr>
          </w:p>
        </w:tc>
        <w:tc>
          <w:tcPr>
            <w:tcW w:w="3593" w:type="dxa"/>
            <w:gridSpan w:val="2"/>
            <w:tcBorders>
              <w:top w:val="single" w:sz="12" w:space="0" w:color="303848" w:themeColor="accent1"/>
            </w:tcBorders>
          </w:tcPr>
          <w:p w14:paraId="7A7BA54D" w14:textId="77777777" w:rsidR="00DD5F82" w:rsidRPr="00870DE8" w:rsidRDefault="00DD5F82" w:rsidP="00B20DFA">
            <w:pPr>
              <w:rPr>
                <w:color w:val="auto"/>
              </w:rPr>
            </w:pPr>
          </w:p>
        </w:tc>
      </w:tr>
      <w:tr w:rsidR="00870DE8" w:rsidRPr="00870DE8" w14:paraId="3C9E6E1B" w14:textId="77777777" w:rsidTr="0004610D">
        <w:trPr>
          <w:trHeight w:val="2057"/>
        </w:trPr>
        <w:tc>
          <w:tcPr>
            <w:tcW w:w="3601" w:type="dxa"/>
            <w:gridSpan w:val="2"/>
            <w:tcBorders>
              <w:right w:val="single" w:sz="12" w:space="0" w:color="303848" w:themeColor="accent1"/>
            </w:tcBorders>
          </w:tcPr>
          <w:p w14:paraId="237117DB" w14:textId="77777777" w:rsidR="00DD5F82" w:rsidRPr="00870DE8" w:rsidRDefault="00000000" w:rsidP="00B20DFA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1604447469"/>
                <w:placeholder>
                  <w:docPart w:val="9A934B29228F470198BAA74D116CCFF1"/>
                </w:placeholder>
                <w:temporary/>
                <w:showingPlcHdr/>
                <w15:appearance w15:val="hidden"/>
                <w:text/>
              </w:sdtPr>
              <w:sdtContent>
                <w:r w:rsidR="00DD5F82" w:rsidRPr="00870DE8">
                  <w:rPr>
                    <w:color w:val="auto"/>
                  </w:rPr>
                  <w:t>Contact</w:t>
                </w:r>
              </w:sdtContent>
            </w:sdt>
          </w:p>
          <w:p w14:paraId="36F34CC1" w14:textId="18DD344D" w:rsidR="00DD5F82" w:rsidRPr="00870DE8" w:rsidRDefault="00870DE8" w:rsidP="00870DE8">
            <w:pPr>
              <w:pStyle w:val="TextLeft"/>
              <w:rPr>
                <w:color w:val="auto"/>
              </w:rPr>
            </w:pPr>
            <w:r w:rsidRPr="00870DE8">
              <w:rPr>
                <w:color w:val="auto"/>
              </w:rPr>
              <w:t>Louisville, KY</w:t>
            </w:r>
          </w:p>
          <w:p w14:paraId="2ED44E79" w14:textId="4D7079FA" w:rsidR="00DD5F82" w:rsidRPr="00870DE8" w:rsidRDefault="00870DE8" w:rsidP="00B20DFA">
            <w:pPr>
              <w:pStyle w:val="TextLeft"/>
              <w:rPr>
                <w:color w:val="auto"/>
              </w:rPr>
            </w:pPr>
            <w:r w:rsidRPr="00870DE8">
              <w:rPr>
                <w:color w:val="auto"/>
              </w:rPr>
              <w:t>(502) 835-3815</w:t>
            </w:r>
          </w:p>
          <w:p w14:paraId="21D340F0" w14:textId="069CA163" w:rsidR="00DD5F82" w:rsidRPr="00870DE8" w:rsidRDefault="00870DE8" w:rsidP="00B20DFA">
            <w:pPr>
              <w:pStyle w:val="TextLeft"/>
              <w:rPr>
                <w:color w:val="auto"/>
              </w:rPr>
            </w:pPr>
            <w:r w:rsidRPr="00870DE8">
              <w:rPr>
                <w:color w:val="auto"/>
              </w:rPr>
              <w:t>Jrmcca12@louisville.edu</w:t>
            </w:r>
          </w:p>
          <w:p w14:paraId="406F0DE1" w14:textId="77777777" w:rsidR="00DD5F82" w:rsidRPr="00870DE8" w:rsidRDefault="00DD5F82" w:rsidP="00B20DFA">
            <w:pPr>
              <w:pStyle w:val="TextLeft"/>
              <w:rPr>
                <w:color w:val="auto"/>
              </w:rPr>
            </w:pPr>
          </w:p>
        </w:tc>
        <w:tc>
          <w:tcPr>
            <w:tcW w:w="7189" w:type="dxa"/>
            <w:gridSpan w:val="3"/>
            <w:vMerge w:val="restart"/>
            <w:tcBorders>
              <w:left w:val="single" w:sz="12" w:space="0" w:color="303848" w:themeColor="accent1"/>
            </w:tcBorders>
          </w:tcPr>
          <w:p w14:paraId="74B02E59" w14:textId="4E088535" w:rsidR="00870DE8" w:rsidRPr="00870DE8" w:rsidRDefault="00000000" w:rsidP="00870DE8">
            <w:pPr>
              <w:pStyle w:val="Heading2"/>
              <w:rPr>
                <w:color w:val="auto"/>
              </w:rPr>
            </w:pPr>
            <w:sdt>
              <w:sdtPr>
                <w:rPr>
                  <w:color w:val="auto"/>
                </w:rPr>
                <w:id w:val="-831059322"/>
                <w:placeholder>
                  <w:docPart w:val="2819ABE668894127B7397551D9882556"/>
                </w:placeholder>
                <w:temporary/>
                <w:showingPlcHdr/>
                <w15:appearance w15:val="hidden"/>
              </w:sdtPr>
              <w:sdtContent>
                <w:r w:rsidR="003F05EF" w:rsidRPr="00870DE8">
                  <w:rPr>
                    <w:color w:val="auto"/>
                  </w:rPr>
                  <w:t>Dear</w:t>
                </w:r>
              </w:sdtContent>
            </w:sdt>
            <w:r w:rsidR="00DD5F82" w:rsidRPr="00870DE8">
              <w:rPr>
                <w:color w:val="auto"/>
              </w:rPr>
              <w:t xml:space="preserve"> </w:t>
            </w:r>
            <w:r w:rsidR="00A00756" w:rsidRPr="00A00756">
              <w:rPr>
                <w:color w:val="auto"/>
              </w:rPr>
              <w:t xml:space="preserve">Prospective </w:t>
            </w:r>
            <w:r w:rsidR="00A00756">
              <w:rPr>
                <w:color w:val="auto"/>
              </w:rPr>
              <w:t>E</w:t>
            </w:r>
            <w:r w:rsidR="00A00756" w:rsidRPr="00A00756">
              <w:rPr>
                <w:color w:val="auto"/>
              </w:rPr>
              <w:t>mployer</w:t>
            </w:r>
            <w:r w:rsidR="00870DE8" w:rsidRPr="00870DE8">
              <w:rPr>
                <w:color w:val="auto"/>
              </w:rPr>
              <w:t>,</w:t>
            </w:r>
          </w:p>
          <w:p w14:paraId="6F17E25D" w14:textId="77777777" w:rsidR="00870DE8" w:rsidRPr="00870DE8" w:rsidRDefault="00870DE8" w:rsidP="00870DE8">
            <w:pPr>
              <w:rPr>
                <w:color w:val="auto"/>
              </w:rPr>
            </w:pPr>
          </w:p>
          <w:p w14:paraId="0F39E46A" w14:textId="397D89DC" w:rsidR="00870DE8" w:rsidRPr="00870DE8" w:rsidRDefault="00E74F09" w:rsidP="00870DE8">
            <w:pPr>
              <w:pStyle w:val="TextRight"/>
              <w:rPr>
                <w:color w:val="auto"/>
              </w:rPr>
            </w:pPr>
            <w:r w:rsidRPr="00E74F09">
              <w:rPr>
                <w:color w:val="auto"/>
              </w:rPr>
              <w:t>As a motivated and dedicated student at the University of Louisville, I am currently pursuing a degree in Computer Information Systems. As I approach graduation in 2023, I am eager to apply my skills and knowledge in a full-time professional setting. I am actively seeking employment opportunities that will allow me to contribute my talents to a dynamic organization and grow as a professional.</w:t>
            </w:r>
          </w:p>
          <w:p w14:paraId="5CEAC17C" w14:textId="77777777" w:rsidR="00870DE8" w:rsidRPr="00870DE8" w:rsidRDefault="00870DE8" w:rsidP="00870DE8">
            <w:pPr>
              <w:rPr>
                <w:color w:val="auto"/>
              </w:rPr>
            </w:pPr>
          </w:p>
          <w:p w14:paraId="1CE8BD0A" w14:textId="197CC644" w:rsidR="00DD5F82" w:rsidRPr="00870DE8" w:rsidRDefault="00870DE8" w:rsidP="00DD5F82">
            <w:pPr>
              <w:pStyle w:val="TextRight"/>
              <w:rPr>
                <w:color w:val="auto"/>
              </w:rPr>
            </w:pPr>
            <w:r w:rsidRPr="00870DE8">
              <w:rPr>
                <w:color w:val="auto"/>
              </w:rPr>
              <w:t>I</w:t>
            </w:r>
            <w:r w:rsidR="00E74F09" w:rsidRPr="00E74F09">
              <w:rPr>
                <w:color w:val="auto"/>
              </w:rPr>
              <w:t xml:space="preserve"> am highly interested in exploring potential employment opportunities with your esteemed organization. I would be honored to have the chance to discuss my qualifications further and contribute to your team's success. I invite you to contact me at your convenience to schedule an interview. Please feel free to call me at (502) 835-3815 between the hours of 11 am and 4:30 pm, or leave a message at any time, and I will promptly return your call.</w:t>
            </w:r>
          </w:p>
          <w:p w14:paraId="27A8F549" w14:textId="77777777" w:rsidR="00DD5F82" w:rsidRPr="00870DE8" w:rsidRDefault="00DD5F82" w:rsidP="00DD5F82">
            <w:pPr>
              <w:pStyle w:val="TextRight"/>
              <w:rPr>
                <w:color w:val="auto"/>
              </w:rPr>
            </w:pPr>
          </w:p>
          <w:p w14:paraId="17D6C465" w14:textId="7D6862EE" w:rsidR="00DD5F82" w:rsidRPr="00870DE8" w:rsidRDefault="00327B51" w:rsidP="00DD5F82">
            <w:pPr>
              <w:pStyle w:val="TextRight"/>
              <w:rPr>
                <w:color w:val="auto"/>
              </w:rPr>
            </w:pPr>
            <w:r w:rsidRPr="00327B51">
              <w:rPr>
                <w:color w:val="auto"/>
              </w:rPr>
              <w:t>Thank you for considering my application and taking the time to review my resume. I am excited about the opportunity to contribute to your team and look forward to discussing my qualifications further.</w:t>
            </w:r>
            <w:r>
              <w:rPr>
                <w:color w:val="auto"/>
              </w:rPr>
              <w:t xml:space="preserve"> </w:t>
            </w:r>
            <w:r w:rsidRPr="00327B51">
              <w:rPr>
                <w:color w:val="auto"/>
              </w:rPr>
              <w:t>Thank you again for your consideration, and I hope to hear from you soon.</w:t>
            </w:r>
          </w:p>
          <w:p w14:paraId="2539061F" w14:textId="77777777" w:rsidR="00DD5F82" w:rsidRPr="00870DE8" w:rsidRDefault="00DD5F82" w:rsidP="00DD5F82">
            <w:pPr>
              <w:pStyle w:val="TextRight"/>
              <w:rPr>
                <w:color w:val="auto"/>
              </w:rPr>
            </w:pPr>
          </w:p>
          <w:p w14:paraId="17ACAC48" w14:textId="77777777" w:rsidR="00DD5F82" w:rsidRPr="00870DE8" w:rsidRDefault="00000000" w:rsidP="00DD5F82">
            <w:pPr>
              <w:pStyle w:val="TextRight"/>
              <w:rPr>
                <w:rStyle w:val="Emphasis"/>
                <w:color w:val="auto"/>
              </w:rPr>
            </w:pPr>
            <w:sdt>
              <w:sdtPr>
                <w:rPr>
                  <w:rStyle w:val="Emphasis"/>
                  <w:color w:val="auto"/>
                </w:rPr>
                <w:id w:val="-1301306744"/>
                <w:placeholder>
                  <w:docPart w:val="3743A4A1A8AB4BCCA9CFE52F2B38C461"/>
                </w:placeholder>
                <w:temporary/>
                <w:showingPlcHdr/>
                <w15:appearance w15:val="hidden"/>
              </w:sdtPr>
              <w:sdtContent>
                <w:r w:rsidR="00DD5F82" w:rsidRPr="00870DE8">
                  <w:rPr>
                    <w:rStyle w:val="Emphasis"/>
                    <w:color w:val="auto"/>
                  </w:rPr>
                  <w:t>Sincerely,</w:t>
                </w:r>
              </w:sdtContent>
            </w:sdt>
          </w:p>
          <w:p w14:paraId="5659F18A" w14:textId="77777777" w:rsidR="00DD5F82" w:rsidRPr="00870DE8" w:rsidRDefault="00DD5F82" w:rsidP="00DD5F82">
            <w:pPr>
              <w:pStyle w:val="TextRight"/>
              <w:rPr>
                <w:rStyle w:val="Emphasis"/>
                <w:color w:val="auto"/>
              </w:rPr>
            </w:pPr>
          </w:p>
          <w:p w14:paraId="53941B7D" w14:textId="70B7B0DF" w:rsidR="00DD5F82" w:rsidRPr="00870DE8" w:rsidRDefault="00870DE8" w:rsidP="00DD5F82">
            <w:pPr>
              <w:pStyle w:val="TextRight"/>
              <w:rPr>
                <w:rStyle w:val="Emphasis"/>
                <w:color w:val="auto"/>
              </w:rPr>
            </w:pPr>
            <w:r w:rsidRPr="00870DE8">
              <w:rPr>
                <w:rStyle w:val="Emphasis"/>
                <w:color w:val="auto"/>
              </w:rPr>
              <w:t>Jon McCarrick</w:t>
            </w:r>
          </w:p>
          <w:p w14:paraId="73EF7AE0" w14:textId="77777777" w:rsidR="00DD5F82" w:rsidRPr="00870DE8" w:rsidRDefault="00DD5F82" w:rsidP="00DD5F82">
            <w:pPr>
              <w:pStyle w:val="TextRight"/>
              <w:rPr>
                <w:rStyle w:val="Emphasis"/>
                <w:color w:val="auto"/>
              </w:rPr>
            </w:pPr>
          </w:p>
          <w:p w14:paraId="4549D5DE" w14:textId="314180BC" w:rsidR="00DD5F82" w:rsidRPr="00870DE8" w:rsidRDefault="00DD5F82" w:rsidP="00DD5F82">
            <w:pPr>
              <w:pStyle w:val="TextRight"/>
              <w:rPr>
                <w:color w:val="auto"/>
              </w:rPr>
            </w:pPr>
          </w:p>
        </w:tc>
      </w:tr>
      <w:tr w:rsidR="00870DE8" w:rsidRPr="00870DE8" w14:paraId="79937F7F" w14:textId="77777777" w:rsidTr="0004610D">
        <w:trPr>
          <w:trHeight w:val="7816"/>
        </w:trPr>
        <w:tc>
          <w:tcPr>
            <w:tcW w:w="3601" w:type="dxa"/>
            <w:gridSpan w:val="2"/>
            <w:tcBorders>
              <w:right w:val="single" w:sz="12" w:space="0" w:color="303848" w:themeColor="accent1"/>
            </w:tcBorders>
          </w:tcPr>
          <w:p w14:paraId="2901256F" w14:textId="6BA71FC0" w:rsidR="00DD5F82" w:rsidRPr="00870DE8" w:rsidRDefault="00DD5F82" w:rsidP="00870DE8">
            <w:pPr>
              <w:pStyle w:val="TextLeft"/>
              <w:rPr>
                <w:color w:val="auto"/>
              </w:rPr>
            </w:pPr>
          </w:p>
        </w:tc>
        <w:tc>
          <w:tcPr>
            <w:tcW w:w="7189" w:type="dxa"/>
            <w:gridSpan w:val="3"/>
            <w:vMerge/>
            <w:tcBorders>
              <w:left w:val="single" w:sz="12" w:space="0" w:color="303848" w:themeColor="accent1"/>
            </w:tcBorders>
          </w:tcPr>
          <w:p w14:paraId="2C05E79F" w14:textId="77777777" w:rsidR="00DD5F82" w:rsidRPr="00870DE8" w:rsidRDefault="00DD5F82" w:rsidP="00B20DFA">
            <w:pPr>
              <w:pStyle w:val="TextRight"/>
              <w:rPr>
                <w:color w:val="auto"/>
              </w:rPr>
            </w:pPr>
          </w:p>
        </w:tc>
      </w:tr>
    </w:tbl>
    <w:p w14:paraId="2A8F28F1" w14:textId="77777777" w:rsidR="00DD5F82" w:rsidRPr="00870DE8" w:rsidRDefault="00DD5F82">
      <w:pPr>
        <w:rPr>
          <w:color w:val="auto"/>
        </w:rPr>
      </w:pPr>
      <w:r w:rsidRPr="00870DE8">
        <w:rPr>
          <w:noProof/>
          <w:color w:val="auto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227E7D" wp14:editId="2BD840C9">
                <wp:simplePos x="452063" y="9575515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6850800" cy="457200"/>
                <wp:effectExtent l="0" t="0" r="762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0800" cy="457200"/>
                        </a:xfrm>
                        <a:prstGeom prst="rect">
                          <a:avLst/>
                        </a:prstGeom>
                        <a:solidFill>
                          <a:srgbClr val="E74C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B0F6A" id="Rectangle 2" o:spid="_x0000_s1026" alt="&quot;&quot;" style="position:absolute;margin-left:0;margin-top:0;width:539.45pt;height:36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" fillcolor="#e74c4c" stroked="f">
                <w10:wrap anchorx="page" anchory="page"/>
              </v:rect>
            </w:pict>
          </mc:Fallback>
        </mc:AlternateContent>
      </w:r>
    </w:p>
    <w:sectPr w:rsidR="00DD5F82" w:rsidRPr="00870DE8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5417E" w14:textId="77777777" w:rsidR="008529AE" w:rsidRDefault="008529AE" w:rsidP="00F316AD">
      <w:r>
        <w:separator/>
      </w:r>
    </w:p>
  </w:endnote>
  <w:endnote w:type="continuationSeparator" w:id="0">
    <w:p w14:paraId="578F02E2" w14:textId="77777777" w:rsidR="008529AE" w:rsidRDefault="008529AE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AE32A" w14:textId="77777777" w:rsidR="008529AE" w:rsidRDefault="008529AE" w:rsidP="00F316AD">
      <w:r>
        <w:separator/>
      </w:r>
    </w:p>
  </w:footnote>
  <w:footnote w:type="continuationSeparator" w:id="0">
    <w:p w14:paraId="4D574611" w14:textId="77777777" w:rsidR="008529AE" w:rsidRDefault="008529AE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num w:numId="1" w16cid:durableId="785004648">
    <w:abstractNumId w:val="0"/>
  </w:num>
  <w:num w:numId="2" w16cid:durableId="1789010639">
    <w:abstractNumId w:val="1"/>
  </w:num>
  <w:num w:numId="3" w16cid:durableId="1499080207">
    <w:abstractNumId w:val="2"/>
  </w:num>
  <w:num w:numId="4" w16cid:durableId="2021616708">
    <w:abstractNumId w:val="3"/>
  </w:num>
  <w:num w:numId="5" w16cid:durableId="1815289868">
    <w:abstractNumId w:val="8"/>
  </w:num>
  <w:num w:numId="6" w16cid:durableId="1862014048">
    <w:abstractNumId w:val="4"/>
  </w:num>
  <w:num w:numId="7" w16cid:durableId="1265920011">
    <w:abstractNumId w:val="5"/>
  </w:num>
  <w:num w:numId="8" w16cid:durableId="410852610">
    <w:abstractNumId w:val="6"/>
  </w:num>
  <w:num w:numId="9" w16cid:durableId="1571841502">
    <w:abstractNumId w:val="7"/>
  </w:num>
  <w:num w:numId="10" w16cid:durableId="4729147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DE8"/>
    <w:rsid w:val="0004610D"/>
    <w:rsid w:val="000E1D44"/>
    <w:rsid w:val="001213BA"/>
    <w:rsid w:val="00136F3E"/>
    <w:rsid w:val="001C2A37"/>
    <w:rsid w:val="0020696E"/>
    <w:rsid w:val="002356A2"/>
    <w:rsid w:val="002D12DA"/>
    <w:rsid w:val="002D4A86"/>
    <w:rsid w:val="003019B2"/>
    <w:rsid w:val="00327B51"/>
    <w:rsid w:val="0034687F"/>
    <w:rsid w:val="0034688D"/>
    <w:rsid w:val="00372149"/>
    <w:rsid w:val="003F05EF"/>
    <w:rsid w:val="0040233B"/>
    <w:rsid w:val="004D0C0F"/>
    <w:rsid w:val="00511A6E"/>
    <w:rsid w:val="0057534A"/>
    <w:rsid w:val="00605A5B"/>
    <w:rsid w:val="006561B0"/>
    <w:rsid w:val="006A1B48"/>
    <w:rsid w:val="006B1FC6"/>
    <w:rsid w:val="006C60E6"/>
    <w:rsid w:val="006E70D3"/>
    <w:rsid w:val="007B0F94"/>
    <w:rsid w:val="008529AE"/>
    <w:rsid w:val="00870DE8"/>
    <w:rsid w:val="00951C4B"/>
    <w:rsid w:val="0095705A"/>
    <w:rsid w:val="009E3C0B"/>
    <w:rsid w:val="00A00756"/>
    <w:rsid w:val="00A2423E"/>
    <w:rsid w:val="00A77921"/>
    <w:rsid w:val="00B575FB"/>
    <w:rsid w:val="00BC5B49"/>
    <w:rsid w:val="00C1095A"/>
    <w:rsid w:val="00C41261"/>
    <w:rsid w:val="00C55D85"/>
    <w:rsid w:val="00CA2273"/>
    <w:rsid w:val="00CD50FD"/>
    <w:rsid w:val="00D47124"/>
    <w:rsid w:val="00D8588F"/>
    <w:rsid w:val="00DD5D7B"/>
    <w:rsid w:val="00DD5F82"/>
    <w:rsid w:val="00E67CDA"/>
    <w:rsid w:val="00E74F09"/>
    <w:rsid w:val="00F00B66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5CD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1C2A37"/>
    <w:rPr>
      <w:color w:val="4A6158" w:themeColor="accent5" w:themeShade="BF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table" w:styleId="PlainTable5">
    <w:name w:val="Plain Table 5"/>
    <w:basedOn w:val="TableNormal"/>
    <w:uiPriority w:val="45"/>
    <w:rsid w:val="0004610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ny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934B29228F470198BAA74D116CC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D1517-F220-4CE8-9062-C6FCB24E1D55}"/>
      </w:docPartPr>
      <w:docPartBody>
        <w:p w:rsidR="00B07360" w:rsidRDefault="00000000">
          <w:pPr>
            <w:pStyle w:val="9A934B29228F470198BAA74D116CCFF1"/>
          </w:pPr>
          <w:r w:rsidRPr="00605A5B">
            <w:t>Contact</w:t>
          </w:r>
        </w:p>
      </w:docPartBody>
    </w:docPart>
    <w:docPart>
      <w:docPartPr>
        <w:name w:val="2819ABE668894127B7397551D9882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9A622-8174-4C79-BFB2-3973D091AD53}"/>
      </w:docPartPr>
      <w:docPartBody>
        <w:p w:rsidR="00B07360" w:rsidRDefault="00000000">
          <w:pPr>
            <w:pStyle w:val="2819ABE668894127B7397551D9882556"/>
          </w:pPr>
          <w:r>
            <w:t>Dear</w:t>
          </w:r>
        </w:p>
      </w:docPartBody>
    </w:docPart>
    <w:docPart>
      <w:docPartPr>
        <w:name w:val="3743A4A1A8AB4BCCA9CFE52F2B38C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27067-FE4C-4E1C-A074-2907B90F3FD5}"/>
      </w:docPartPr>
      <w:docPartBody>
        <w:p w:rsidR="00B07360" w:rsidRDefault="00000000">
          <w:pPr>
            <w:pStyle w:val="3743A4A1A8AB4BCCA9CFE52F2B38C461"/>
          </w:pPr>
          <w:r w:rsidRPr="00DD5F82">
            <w:rPr>
              <w:rStyle w:val="Emphasis"/>
            </w:rP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10"/>
    <w:rsid w:val="002154F6"/>
    <w:rsid w:val="003D23A5"/>
    <w:rsid w:val="006E3FEC"/>
    <w:rsid w:val="00B07360"/>
    <w:rsid w:val="00E8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2E74B5" w:themeColor="accent5" w:themeShade="BF"/>
    </w:rPr>
  </w:style>
  <w:style w:type="paragraph" w:customStyle="1" w:styleId="9A934B29228F470198BAA74D116CCFF1">
    <w:name w:val="9A934B29228F470198BAA74D116CCFF1"/>
  </w:style>
  <w:style w:type="paragraph" w:customStyle="1" w:styleId="2819ABE668894127B7397551D9882556">
    <w:name w:val="2819ABE668894127B7397551D9882556"/>
  </w:style>
  <w:style w:type="paragraph" w:customStyle="1" w:styleId="3743A4A1A8AB4BCCA9CFE52F2B38C461">
    <w:name w:val="3743A4A1A8AB4BCCA9CFE52F2B38C4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2022-11-21T22:50:00Z</dcterms:created>
  <dcterms:modified xsi:type="dcterms:W3CDTF">2023-04-05T14:56:00Z</dcterms:modified>
</cp:coreProperties>
</file>